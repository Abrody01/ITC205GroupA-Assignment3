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E92474" w:rsidP="00F2620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Season</w:t>
            </w:r>
            <w:r w:rsidR="00F26209">
              <w:rPr>
                <w:color w:val="0000FF"/>
                <w:sz w:val="24"/>
                <w:szCs w:val="24"/>
              </w:rPr>
              <w:t xml:space="preserve"> ticket user, normal flow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2620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 Carpark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F2620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drives up to the entry gate.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system detects the </w:t>
            </w:r>
            <w:r w:rsidR="00755EE8">
              <w:rPr>
                <w:color w:val="0000FF"/>
                <w:sz w:val="24"/>
                <w:szCs w:val="24"/>
              </w:rPr>
              <w:t>vehicle</w:t>
            </w:r>
            <w:r>
              <w:rPr>
                <w:color w:val="0000FF"/>
                <w:sz w:val="24"/>
                <w:szCs w:val="24"/>
              </w:rPr>
              <w:t xml:space="preserve"> and asks customer to push button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Customer </w:t>
            </w:r>
            <w:r w:rsidR="00E92474">
              <w:rPr>
                <w:color w:val="0000FF"/>
                <w:sz w:val="24"/>
                <w:szCs w:val="24"/>
              </w:rPr>
              <w:t>inserts their season ticket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system confirms the </w:t>
            </w:r>
            <w:r w:rsidR="00E92474">
              <w:rPr>
                <w:color w:val="0000FF"/>
                <w:sz w:val="24"/>
                <w:szCs w:val="24"/>
              </w:rPr>
              <w:t>season ticket is valid</w:t>
            </w:r>
          </w:p>
          <w:p w:rsidR="00F26209" w:rsidRDefault="00E92474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ticket is ejected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takes the ticket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raises the barrier gate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drives into the carpark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lowers the barrier gate</w:t>
            </w:r>
          </w:p>
          <w:p w:rsidR="00E92474" w:rsidRPr="00C05D0A" w:rsidRDefault="00E92474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records the season ticket entry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262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has triggered the outside entry car sensor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2620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has driven into the car park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E20C7F" w:rsidRDefault="00E20C7F"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2716"/>
        <w:gridCol w:w="5596"/>
        <w:gridCol w:w="714"/>
        <w:gridCol w:w="714"/>
      </w:tblGrid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3012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Customer is detected outside the entry gate</w:t>
            </w:r>
          </w:p>
        </w:tc>
        <w:tc>
          <w:tcPr>
            <w:tcW w:w="5596" w:type="dxa"/>
          </w:tcPr>
          <w:p w:rsidR="00DF1585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WAITING state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interface displays ‘push button’</w:t>
            </w:r>
          </w:p>
        </w:tc>
        <w:tc>
          <w:tcPr>
            <w:tcW w:w="5596" w:type="dxa"/>
          </w:tcPr>
          <w:p w:rsidR="00DF1585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‘push button’ displayed on UI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930126" w:rsidP="00E9247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E92474">
              <w:rPr>
                <w:sz w:val="24"/>
              </w:rPr>
              <w:t>inserts their season ticket</w:t>
            </w:r>
          </w:p>
        </w:tc>
        <w:tc>
          <w:tcPr>
            <w:tcW w:w="5596" w:type="dxa"/>
          </w:tcPr>
          <w:p w:rsidR="00DF1585" w:rsidRDefault="00DF1585" w:rsidP="00755EE8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236F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36FF5" w:rsidRDefault="00236FF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36FF5" w:rsidRDefault="00236FF5" w:rsidP="00E9247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System checks to see if the </w:t>
            </w:r>
            <w:r w:rsidR="00E92474">
              <w:rPr>
                <w:sz w:val="24"/>
              </w:rPr>
              <w:t>season ticket is valid</w:t>
            </w:r>
          </w:p>
        </w:tc>
        <w:tc>
          <w:tcPr>
            <w:tcW w:w="5596" w:type="dxa"/>
          </w:tcPr>
          <w:p w:rsidR="00236FF5" w:rsidRDefault="00E9247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236FF5" w:rsidRDefault="00236FF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36FF5" w:rsidRDefault="00236FF5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E92474" w:rsidP="00E9247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System checks to see if the season ticket is </w:t>
            </w:r>
            <w:r>
              <w:rPr>
                <w:sz w:val="24"/>
              </w:rPr>
              <w:t>already in use</w:t>
            </w:r>
          </w:p>
        </w:tc>
        <w:tc>
          <w:tcPr>
            <w:tcW w:w="5596" w:type="dxa"/>
          </w:tcPr>
          <w:p w:rsidR="00930126" w:rsidRDefault="00E9247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E924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92474" w:rsidRDefault="00E9247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92474" w:rsidRDefault="00E92474" w:rsidP="00E9247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System will change to the </w:t>
            </w:r>
            <w:r>
              <w:rPr>
                <w:sz w:val="24"/>
              </w:rPr>
              <w:t>VALIDATED</w:t>
            </w:r>
            <w:r>
              <w:rPr>
                <w:sz w:val="24"/>
              </w:rPr>
              <w:t xml:space="preserve"> state</w:t>
            </w:r>
          </w:p>
        </w:tc>
        <w:tc>
          <w:tcPr>
            <w:tcW w:w="5596" w:type="dxa"/>
          </w:tcPr>
          <w:p w:rsidR="00E92474" w:rsidRDefault="00E92474" w:rsidP="00755EE8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92474" w:rsidRDefault="00E9247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92474" w:rsidRDefault="00E92474" w:rsidP="00E965BA">
            <w:pPr>
              <w:pStyle w:val="RowHeadings"/>
              <w:spacing w:before="80" w:after="80"/>
            </w:pPr>
          </w:p>
        </w:tc>
      </w:tr>
      <w:tr w:rsidR="0075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5EE8" w:rsidRDefault="00755E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55EE8" w:rsidRDefault="00E9247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ejects the season ticket</w:t>
            </w:r>
          </w:p>
        </w:tc>
        <w:tc>
          <w:tcPr>
            <w:tcW w:w="5596" w:type="dxa"/>
          </w:tcPr>
          <w:p w:rsidR="00755EE8" w:rsidRDefault="00755EE8" w:rsidP="00755EE8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‘Take ticket’ displayed on UI</w:t>
            </w:r>
          </w:p>
        </w:tc>
        <w:tc>
          <w:tcPr>
            <w:tcW w:w="714" w:type="dxa"/>
          </w:tcPr>
          <w:p w:rsidR="00755EE8" w:rsidRDefault="00755E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55EE8" w:rsidRDefault="00755EE8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takes the ticket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TAKEN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raises the gate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up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755EE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755EE8">
              <w:rPr>
                <w:sz w:val="24"/>
              </w:rPr>
              <w:t xml:space="preserve"> begins to</w:t>
            </w:r>
            <w:r>
              <w:rPr>
                <w:sz w:val="24"/>
              </w:rPr>
              <w:t xml:space="preserve"> drive into the carpark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ENTERING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75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5EE8" w:rsidRDefault="00755E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55EE8" w:rsidRDefault="00755E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finishes driving into the carpark</w:t>
            </w:r>
          </w:p>
        </w:tc>
        <w:tc>
          <w:tcPr>
            <w:tcW w:w="5596" w:type="dxa"/>
          </w:tcPr>
          <w:p w:rsidR="00755EE8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ENTERED state</w:t>
            </w:r>
          </w:p>
        </w:tc>
        <w:tc>
          <w:tcPr>
            <w:tcW w:w="714" w:type="dxa"/>
          </w:tcPr>
          <w:p w:rsidR="00755EE8" w:rsidRDefault="00755E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55EE8" w:rsidRDefault="00755EE8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lowers the gate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down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755EE8" w:rsidP="00E9247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Record </w:t>
            </w:r>
            <w:r w:rsidR="00E92474">
              <w:rPr>
                <w:sz w:val="24"/>
              </w:rPr>
              <w:t>season</w:t>
            </w:r>
            <w:r>
              <w:rPr>
                <w:sz w:val="24"/>
              </w:rPr>
              <w:t xml:space="preserve"> ticket entry</w:t>
            </w:r>
          </w:p>
        </w:tc>
        <w:tc>
          <w:tcPr>
            <w:tcW w:w="5596" w:type="dxa"/>
          </w:tcPr>
          <w:p w:rsidR="00930126" w:rsidRDefault="00755EE8" w:rsidP="00E92474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92474">
              <w:rPr>
                <w:sz w:val="24"/>
              </w:rPr>
              <w:t>season ticket is recorded as being inside the carpark</w:t>
            </w:r>
            <w:bookmarkStart w:id="0" w:name="_GoBack"/>
            <w:bookmarkEnd w:id="0"/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</w:tbl>
    <w:p w:rsidR="00E20C7F" w:rsidRDefault="00E20C7F" w:rsidP="00374830">
      <w:pPr>
        <w:pStyle w:val="bp"/>
        <w:spacing w:before="0" w:after="0"/>
      </w:pPr>
    </w:p>
    <w:p w:rsidR="00E20C7F" w:rsidRDefault="00E20C7F">
      <w: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E20C7F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lastRenderedPageBreak/>
              <w:br w:type="page"/>
            </w:r>
            <w:r w:rsidR="00A37650"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B4F" w:rsidRDefault="00D40B4F">
      <w:r>
        <w:separator/>
      </w:r>
    </w:p>
  </w:endnote>
  <w:endnote w:type="continuationSeparator" w:id="0">
    <w:p w:rsidR="00D40B4F" w:rsidRDefault="00D4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247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92474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B4F" w:rsidRDefault="00D40B4F">
      <w:r>
        <w:separator/>
      </w:r>
    </w:p>
  </w:footnote>
  <w:footnote w:type="continuationSeparator" w:id="0">
    <w:p w:rsidR="00D40B4F" w:rsidRDefault="00D40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D506CE" w:rsidRDefault="00D506CE" w:rsidP="00B71A35">
          <w:proofErr w:type="spellStart"/>
          <w:r>
            <w:t>Adhoc</w:t>
          </w:r>
          <w:proofErr w:type="spellEnd"/>
          <w:r>
            <w:t xml:space="preserve"> ticket entry, normal flow</w:t>
          </w:r>
        </w:p>
      </w:tc>
      <w:tc>
        <w:tcPr>
          <w:tcW w:w="3179" w:type="dxa"/>
        </w:tcPr>
        <w:p w:rsidR="00A37650" w:rsidRDefault="00D506CE" w:rsidP="00B71A35">
          <w:r>
            <w:t xml:space="preserve">  Date:  20/09/2017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6FF5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3F94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5EE8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0126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3AFD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025D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0B4F"/>
    <w:rsid w:val="00D506CE"/>
    <w:rsid w:val="00D63FFC"/>
    <w:rsid w:val="00D664F5"/>
    <w:rsid w:val="00D71228"/>
    <w:rsid w:val="00D74923"/>
    <w:rsid w:val="00D94615"/>
    <w:rsid w:val="00DA4ABE"/>
    <w:rsid w:val="00DA4AC5"/>
    <w:rsid w:val="00DA503D"/>
    <w:rsid w:val="00DB392B"/>
    <w:rsid w:val="00DB3DA8"/>
    <w:rsid w:val="00DF0CB1"/>
    <w:rsid w:val="00DF1585"/>
    <w:rsid w:val="00E11BB0"/>
    <w:rsid w:val="00E20C7F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2474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6209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Collin McKeahnie</cp:lastModifiedBy>
  <cp:revision>3</cp:revision>
  <cp:lastPrinted>2003-10-05T22:49:00Z</cp:lastPrinted>
  <dcterms:created xsi:type="dcterms:W3CDTF">2017-09-20T04:12:00Z</dcterms:created>
  <dcterms:modified xsi:type="dcterms:W3CDTF">2017-09-20T04:16:00Z</dcterms:modified>
</cp:coreProperties>
</file>